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28"/>
        <w:gridCol w:w="3600"/>
        <w:gridCol w:w="2880"/>
      </w:tblGrid>
      <w:tr w:rsidR="00E6172A" w:rsidRPr="00575A1D" w:rsidTr="0023345E">
        <w:tc>
          <w:tcPr>
            <w:tcW w:w="2628" w:type="dxa"/>
          </w:tcPr>
          <w:p w:rsidR="00E6172A" w:rsidRDefault="00E6172A" w:rsidP="00575A1D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    </w:t>
            </w:r>
          </w:p>
          <w:p w:rsidR="00E6172A" w:rsidRDefault="00E6172A" w:rsidP="00575A1D">
            <w:pPr>
              <w:spacing w:after="0" w:line="240" w:lineRule="auto"/>
              <w:rPr>
                <w:rFonts w:ascii="Tw Cen MT" w:hAnsi="Tw Cen MT"/>
              </w:rPr>
            </w:pPr>
          </w:p>
          <w:p w:rsidR="00E6172A" w:rsidRPr="0023345E" w:rsidRDefault="00E6172A" w:rsidP="00575A1D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 xml:space="preserve">foo() </w:t>
            </w:r>
          </w:p>
          <w:p w:rsidR="00E6172A" w:rsidRPr="0023345E" w:rsidRDefault="00E6172A" w:rsidP="00575A1D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>{</w:t>
            </w:r>
          </w:p>
          <w:p w:rsidR="00E6172A" w:rsidRPr="0023345E" w:rsidRDefault="00E6172A" w:rsidP="00575A1D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b/>
                <w:sz w:val="24"/>
                <w:szCs w:val="24"/>
              </w:rPr>
              <w:t xml:space="preserve">    </w:t>
            </w:r>
            <w:r w:rsidRPr="00E973CA">
              <w:rPr>
                <w:rFonts w:ascii="Tw Cen MT" w:hAnsi="Tw Cen MT"/>
                <w:sz w:val="24"/>
                <w:szCs w:val="24"/>
              </w:rPr>
              <w:t>int</w:t>
            </w:r>
            <w:r w:rsidRPr="0023345E">
              <w:rPr>
                <w:rFonts w:ascii="Tw Cen MT" w:hAnsi="Tw Cen MT"/>
                <w:sz w:val="24"/>
                <w:szCs w:val="24"/>
              </w:rPr>
              <w:t xml:space="preserve"> A[10], x,y;</w:t>
            </w:r>
          </w:p>
          <w:p w:rsidR="00E6172A" w:rsidRPr="0023345E" w:rsidRDefault="00E6172A" w:rsidP="00575A1D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 xml:space="preserve">    x = read-from-file();           </w:t>
            </w:r>
          </w:p>
          <w:p w:rsidR="00E6172A" w:rsidRPr="0023345E" w:rsidRDefault="00E6172A" w:rsidP="00575A1D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 xml:space="preserve">    y=  read-from-file();</w:t>
            </w:r>
          </w:p>
          <w:p w:rsidR="00E6172A" w:rsidRPr="0023345E" w:rsidRDefault="00E6172A" w:rsidP="00575A1D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</w:p>
          <w:p w:rsidR="00E6172A" w:rsidRPr="0023345E" w:rsidRDefault="00E6172A" w:rsidP="00575A1D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 xml:space="preserve">    if(x&lt;10)</w:t>
            </w:r>
          </w:p>
          <w:p w:rsidR="00E6172A" w:rsidRPr="0023345E" w:rsidRDefault="00E6172A" w:rsidP="00575A1D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 xml:space="preserve">    {</w:t>
            </w:r>
          </w:p>
          <w:p w:rsidR="00E6172A" w:rsidRPr="0023345E" w:rsidRDefault="00E6172A" w:rsidP="00575A1D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 xml:space="preserve">       A[x] = 30;</w:t>
            </w:r>
          </w:p>
          <w:p w:rsidR="00E6172A" w:rsidRPr="0023345E" w:rsidRDefault="00E6172A" w:rsidP="00575A1D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 xml:space="preserve">    }</w:t>
            </w:r>
          </w:p>
          <w:p w:rsidR="00E6172A" w:rsidRPr="0023345E" w:rsidRDefault="00E6172A" w:rsidP="00575A1D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 xml:space="preserve">    if(y&gt;20)</w:t>
            </w:r>
          </w:p>
          <w:p w:rsidR="00E6172A" w:rsidRPr="0023345E" w:rsidRDefault="00E6172A" w:rsidP="00575A1D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 xml:space="preserve">    {</w:t>
            </w:r>
          </w:p>
          <w:p w:rsidR="00E6172A" w:rsidRPr="0023345E" w:rsidRDefault="00E6172A" w:rsidP="00575A1D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 xml:space="preserve">        return;</w:t>
            </w:r>
          </w:p>
          <w:p w:rsidR="00E6172A" w:rsidRPr="0023345E" w:rsidRDefault="00E6172A" w:rsidP="00575A1D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 xml:space="preserve">     }</w:t>
            </w:r>
          </w:p>
          <w:p w:rsidR="00E6172A" w:rsidRPr="0023345E" w:rsidRDefault="00E6172A" w:rsidP="00575A1D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 xml:space="preserve">     …..</w:t>
            </w:r>
          </w:p>
          <w:p w:rsidR="00E6172A" w:rsidRPr="004276FE" w:rsidRDefault="00E6172A" w:rsidP="00575A1D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17.05pt;margin-top:49.8pt;width:171pt;height:18.2pt;z-index:251656704" filled="f" stroked="f">
                  <v:textbox style="mso-next-textbox:#_x0000_s1026">
                    <w:txbxContent>
                      <w:p w:rsidR="00E6172A" w:rsidRPr="00C25FF6" w:rsidRDefault="00E6172A" w:rsidP="00C25FF6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b</w:t>
                        </w:r>
                        <w:r w:rsidRPr="00C25FF6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IR without symbol promotion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27" type="#_x0000_t202" style="position:absolute;margin-left:0;margin-top:49.55pt;width:116.95pt;height:18.2pt;z-index:251655680" filled="f" stroked="f">
                  <v:textbox style="mso-next-textbox:#_x0000_s1027">
                    <w:txbxContent>
                      <w:p w:rsidR="00E6172A" w:rsidRPr="00C25FF6" w:rsidRDefault="00E6172A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C25FF6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a)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Original Code</w:t>
                        </w:r>
                      </w:p>
                    </w:txbxContent>
                  </v:textbox>
                </v:shape>
              </w:pict>
            </w:r>
            <w:r w:rsidRPr="0023345E">
              <w:rPr>
                <w:rFonts w:ascii="Tw Cen MT" w:hAnsi="Tw Cen MT"/>
                <w:sz w:val="24"/>
                <w:szCs w:val="24"/>
              </w:rPr>
              <w:t>}</w:t>
            </w:r>
            <w:r>
              <w:rPr>
                <w:rFonts w:ascii="Tw Cen MT" w:hAnsi="Tw Cen MT"/>
              </w:rPr>
              <w:t xml:space="preserve">    </w:t>
            </w:r>
          </w:p>
        </w:tc>
        <w:tc>
          <w:tcPr>
            <w:tcW w:w="3600" w:type="dxa"/>
          </w:tcPr>
          <w:p w:rsidR="00E6172A" w:rsidRPr="0023345E" w:rsidRDefault="00E6172A" w:rsidP="000C095A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>x: esp+48         y: esp + 44</w:t>
            </w:r>
          </w:p>
          <w:p w:rsidR="00E6172A" w:rsidRDefault="00E6172A" w:rsidP="00B86E74">
            <w:pPr>
              <w:spacing w:after="0" w:line="240" w:lineRule="auto"/>
              <w:rPr>
                <w:rFonts w:ascii="Tw Cen MT" w:hAnsi="Tw Cen MT"/>
              </w:rPr>
            </w:pPr>
          </w:p>
          <w:p w:rsidR="00E6172A" w:rsidRDefault="00E6172A" w:rsidP="00B86E74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noProof/>
              </w:rPr>
              <w:pict>
                <v:line id="_x0000_s1028" style="position:absolute;z-index:251659776" from="-5.4pt,1.45pt" to="174.6pt,1.45pt"/>
              </w:pict>
            </w:r>
          </w:p>
          <w:p w:rsidR="00E6172A" w:rsidRPr="00785AC2" w:rsidRDefault="00E6172A" w:rsidP="00B86E74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Tw Cen MT" w:hAnsi="Tw Cen MT"/>
              </w:rPr>
              <w:t xml:space="preserve"> </w:t>
            </w:r>
            <w:r w:rsidRPr="00785AC2">
              <w:rPr>
                <w:rFonts w:ascii="Arial" w:hAnsi="Arial" w:cs="Arial"/>
                <w:b/>
              </w:rPr>
              <w:t>L0:</w:t>
            </w:r>
          </w:p>
          <w:p w:rsidR="00E6172A" w:rsidRPr="0023345E" w:rsidRDefault="00E6172A" w:rsidP="00B86E74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>1  FOO= alloca i32,48</w:t>
            </w:r>
          </w:p>
          <w:p w:rsidR="00E6172A" w:rsidRPr="0023345E" w:rsidRDefault="00E6172A" w:rsidP="00B86E74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>2  ebx1 = read_from_file()</w:t>
            </w:r>
          </w:p>
          <w:p w:rsidR="00E6172A" w:rsidRPr="0023345E" w:rsidRDefault="00E6172A" w:rsidP="00B86E74">
            <w:pPr>
              <w:spacing w:after="0" w:line="240" w:lineRule="auto"/>
              <w:rPr>
                <w:rFonts w:ascii="Tw Cen MT" w:hAnsi="Tw Cen MT"/>
                <w:i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 xml:space="preserve">3  store ebx1, 48(FOO) </w:t>
            </w:r>
            <w:r>
              <w:rPr>
                <w:rFonts w:ascii="Tw Cen MT" w:hAnsi="Tw Cen MT"/>
                <w:sz w:val="24"/>
                <w:szCs w:val="24"/>
              </w:rPr>
              <w:t xml:space="preserve">  </w:t>
            </w:r>
            <w:r w:rsidRPr="00D927FD">
              <w:rPr>
                <w:rFonts w:ascii="Arial" w:hAnsi="Arial" w:cs="Arial"/>
              </w:rPr>
              <w:t>//store x</w:t>
            </w:r>
          </w:p>
          <w:p w:rsidR="00E6172A" w:rsidRPr="0023345E" w:rsidRDefault="00E6172A" w:rsidP="006D538F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>4  ebx2 = read_from_file()</w:t>
            </w:r>
          </w:p>
          <w:p w:rsidR="00E6172A" w:rsidRPr="0023345E" w:rsidRDefault="00E6172A" w:rsidP="006D538F">
            <w:pPr>
              <w:spacing w:after="0" w:line="240" w:lineRule="auto"/>
              <w:rPr>
                <w:rFonts w:ascii="Tw Cen MT" w:hAnsi="Tw Cen MT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>5  store ebx2, 44(FOO)</w:t>
            </w:r>
            <w:r>
              <w:rPr>
                <w:rFonts w:ascii="Tw Cen MT" w:hAnsi="Tw Cen MT"/>
                <w:sz w:val="24"/>
                <w:szCs w:val="24"/>
              </w:rPr>
              <w:t xml:space="preserve">   </w:t>
            </w:r>
            <w:r w:rsidRPr="00D927FD">
              <w:rPr>
                <w:rFonts w:ascii="Arial" w:hAnsi="Arial" w:cs="Arial"/>
              </w:rPr>
              <w:t>//store y</w:t>
            </w:r>
          </w:p>
          <w:p w:rsidR="00E6172A" w:rsidRPr="0023345E" w:rsidRDefault="00E6172A" w:rsidP="006D538F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</w:p>
          <w:p w:rsidR="00E6172A" w:rsidRPr="0023345E" w:rsidRDefault="00E6172A" w:rsidP="006D538F">
            <w:pPr>
              <w:spacing w:after="0" w:line="240" w:lineRule="auto"/>
              <w:rPr>
                <w:rFonts w:ascii="Tw Cen MT" w:hAnsi="Tw Cen MT"/>
                <w:i/>
                <w:sz w:val="24"/>
                <w:szCs w:val="24"/>
              </w:rPr>
            </w:pPr>
            <w:r w:rsidRPr="0023345E">
              <w:rPr>
                <w:rFonts w:ascii="Tw Cen MT" w:hAnsi="Tw Cen MT"/>
                <w:i/>
                <w:sz w:val="24"/>
                <w:szCs w:val="24"/>
              </w:rPr>
              <w:t xml:space="preserve">6  ebx3 = load 48(FOO) </w:t>
            </w:r>
            <w:r w:rsidRPr="00D927FD">
              <w:rPr>
                <w:rFonts w:ascii="Arial" w:hAnsi="Arial" w:cs="Arial"/>
                <w:i/>
              </w:rPr>
              <w:t>//load x</w:t>
            </w:r>
          </w:p>
          <w:p w:rsidR="00E6172A" w:rsidRDefault="00E6172A" w:rsidP="00B86E74">
            <w:pPr>
              <w:spacing w:after="0" w:line="240" w:lineRule="auto"/>
              <w:rPr>
                <w:rFonts w:ascii="Tw Cen MT" w:hAnsi="Tw Cen MT"/>
                <w:i/>
                <w:sz w:val="24"/>
                <w:szCs w:val="24"/>
              </w:rPr>
            </w:pPr>
            <w:r w:rsidRPr="0023345E">
              <w:rPr>
                <w:rFonts w:ascii="Tw Cen MT" w:hAnsi="Tw Cen MT"/>
                <w:i/>
                <w:sz w:val="24"/>
                <w:szCs w:val="24"/>
              </w:rPr>
              <w:t>7 if(ebx3&gt;=10), jmp L2:</w:t>
            </w:r>
          </w:p>
          <w:p w:rsidR="00E6172A" w:rsidRPr="0023345E" w:rsidRDefault="00E6172A" w:rsidP="00B86E74">
            <w:pPr>
              <w:spacing w:after="0" w:line="240" w:lineRule="auto"/>
              <w:rPr>
                <w:rFonts w:ascii="Tw Cen MT" w:hAnsi="Tw Cen MT"/>
                <w:i/>
                <w:sz w:val="24"/>
                <w:szCs w:val="24"/>
              </w:rPr>
            </w:pPr>
          </w:p>
          <w:p w:rsidR="00E6172A" w:rsidRPr="00785AC2" w:rsidRDefault="00E6172A" w:rsidP="00B86E74">
            <w:pPr>
              <w:spacing w:after="0" w:line="240" w:lineRule="auto"/>
              <w:rPr>
                <w:rFonts w:ascii="Arial" w:hAnsi="Arial" w:cs="Arial"/>
                <w:b/>
                <w:i/>
              </w:rPr>
            </w:pPr>
            <w:r w:rsidRPr="00785AC2">
              <w:rPr>
                <w:rFonts w:ascii="Arial" w:hAnsi="Arial" w:cs="Arial"/>
                <w:b/>
                <w:i/>
              </w:rPr>
              <w:t xml:space="preserve">L1:         </w:t>
            </w:r>
          </w:p>
          <w:p w:rsidR="00E6172A" w:rsidRDefault="00E6172A" w:rsidP="00B86E74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8  store </w:t>
            </w:r>
            <w:r w:rsidRPr="0023345E">
              <w:rPr>
                <w:rFonts w:ascii="Tw Cen MT" w:hAnsi="Tw Cen MT"/>
                <w:sz w:val="24"/>
                <w:szCs w:val="24"/>
              </w:rPr>
              <w:t>$30, FOO[4*ebx3]</w:t>
            </w:r>
          </w:p>
          <w:p w:rsidR="00E6172A" w:rsidRPr="0023345E" w:rsidRDefault="00E6172A" w:rsidP="00B86E74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</w:p>
          <w:p w:rsidR="00E6172A" w:rsidRPr="00785AC2" w:rsidRDefault="00E6172A" w:rsidP="00B86E74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85AC2">
              <w:rPr>
                <w:rFonts w:ascii="Arial" w:hAnsi="Arial" w:cs="Arial"/>
                <w:b/>
              </w:rPr>
              <w:t>L2:</w:t>
            </w:r>
          </w:p>
          <w:p w:rsidR="00E6172A" w:rsidRPr="0023345E" w:rsidRDefault="00E6172A" w:rsidP="00B86E74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 xml:space="preserve">9  eax = load 44(FOO) </w:t>
            </w:r>
            <w:r>
              <w:rPr>
                <w:rFonts w:ascii="Tw Cen MT" w:hAnsi="Tw Cen MT"/>
                <w:sz w:val="24"/>
                <w:szCs w:val="24"/>
              </w:rPr>
              <w:t xml:space="preserve">   </w:t>
            </w:r>
            <w:r w:rsidRPr="007B40B1">
              <w:rPr>
                <w:rFonts w:ascii="Arial" w:hAnsi="Arial" w:cs="Arial"/>
              </w:rPr>
              <w:t>//load y</w:t>
            </w:r>
          </w:p>
          <w:p w:rsidR="00E6172A" w:rsidRPr="0023345E" w:rsidRDefault="00E6172A" w:rsidP="00B86E74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>10 if(eax&lt;=20)  jmp L3</w:t>
            </w:r>
          </w:p>
          <w:p w:rsidR="00E6172A" w:rsidRPr="0023345E" w:rsidRDefault="00E6172A" w:rsidP="00B86E74">
            <w:pPr>
              <w:spacing w:after="0" w:line="240" w:lineRule="auto"/>
              <w:rPr>
                <w:rFonts w:ascii="Tw Cen MT" w:hAnsi="Tw Cen MT"/>
                <w:i/>
                <w:sz w:val="24"/>
                <w:szCs w:val="24"/>
              </w:rPr>
            </w:pPr>
            <w:r w:rsidRPr="0023345E">
              <w:rPr>
                <w:rFonts w:ascii="Tw Cen MT" w:hAnsi="Tw Cen MT"/>
                <w:i/>
                <w:sz w:val="24"/>
                <w:szCs w:val="24"/>
              </w:rPr>
              <w:t xml:space="preserve">      return</w:t>
            </w:r>
          </w:p>
          <w:p w:rsidR="00E6172A" w:rsidRPr="006D538F" w:rsidRDefault="00E6172A" w:rsidP="00B86E74">
            <w:pPr>
              <w:spacing w:after="0" w:line="240" w:lineRule="auto"/>
              <w:rPr>
                <w:rFonts w:ascii="Tw Cen MT" w:hAnsi="Tw Cen MT"/>
                <w:i/>
              </w:rPr>
            </w:pPr>
            <w:r>
              <w:rPr>
                <w:noProof/>
              </w:rPr>
              <w:pict>
                <v:shape id="_x0000_s1029" type="#_x0000_t202" style="position:absolute;margin-left:165.6pt;margin-top:11.6pt;width:153pt;height:18.2pt;z-index:251657728" filled="f" stroked="f">
                  <v:textbox style="mso-next-textbox:#_x0000_s1029">
                    <w:txbxContent>
                      <w:p w:rsidR="00E6172A" w:rsidRPr="00C25FF6" w:rsidRDefault="00E6172A" w:rsidP="00C25FF6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c</w:t>
                        </w:r>
                        <w:r w:rsidRPr="00C25FF6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IR with symbol promotion</w:t>
                        </w:r>
                      </w:p>
                    </w:txbxContent>
                  </v:textbox>
                </v:shape>
              </w:pict>
            </w:r>
            <w:r w:rsidRPr="002871CA">
              <w:rPr>
                <w:rFonts w:ascii="Arial" w:hAnsi="Arial" w:cs="Arial"/>
                <w:b/>
              </w:rPr>
              <w:t>L3:</w:t>
            </w:r>
            <w:r>
              <w:rPr>
                <w:rFonts w:ascii="Tw Cen MT" w:hAnsi="Tw Cen MT"/>
                <w:i/>
                <w:sz w:val="24"/>
                <w:szCs w:val="24"/>
              </w:rPr>
              <w:t>…..</w:t>
            </w:r>
          </w:p>
        </w:tc>
        <w:tc>
          <w:tcPr>
            <w:tcW w:w="2880" w:type="dxa"/>
          </w:tcPr>
          <w:p w:rsidR="00E6172A" w:rsidRDefault="00E6172A" w:rsidP="009F7458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 xml:space="preserve">esp+48: symX  </w:t>
            </w:r>
          </w:p>
          <w:p w:rsidR="00E6172A" w:rsidRPr="0023345E" w:rsidRDefault="00E6172A" w:rsidP="009F7458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>esp+44: symY</w:t>
            </w:r>
          </w:p>
          <w:p w:rsidR="00E6172A" w:rsidRDefault="00E6172A" w:rsidP="009F7458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noProof/>
              </w:rPr>
              <w:pict>
                <v:line id="_x0000_s1030" style="position:absolute;z-index:251658752" from="-5.4pt,.35pt" to="138.6pt,.35pt"/>
              </w:pict>
            </w:r>
          </w:p>
          <w:p w:rsidR="00E6172A" w:rsidRPr="00785AC2" w:rsidRDefault="00E6172A" w:rsidP="009F7458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85AC2">
              <w:rPr>
                <w:rFonts w:ascii="Arial" w:hAnsi="Arial" w:cs="Arial"/>
                <w:b/>
              </w:rPr>
              <w:t>L0:</w:t>
            </w:r>
          </w:p>
          <w:p w:rsidR="00E6172A" w:rsidRPr="0023345E" w:rsidRDefault="00E6172A" w:rsidP="009F7458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>1  FOO= alloca i32,48</w:t>
            </w:r>
          </w:p>
          <w:p w:rsidR="00E6172A" w:rsidRPr="0023345E" w:rsidRDefault="00E6172A" w:rsidP="009F7458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>2  ebx1 = read_from_file()</w:t>
            </w:r>
          </w:p>
          <w:p w:rsidR="00E6172A" w:rsidRPr="0023345E" w:rsidRDefault="00E6172A" w:rsidP="009F7458">
            <w:pPr>
              <w:spacing w:after="0" w:line="240" w:lineRule="auto"/>
              <w:rPr>
                <w:rFonts w:ascii="Tw Cen MT" w:hAnsi="Tw Cen MT"/>
                <w:i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>3  symX=ebx1</w:t>
            </w:r>
          </w:p>
          <w:p w:rsidR="00E6172A" w:rsidRPr="0023345E" w:rsidRDefault="00E6172A" w:rsidP="009F7458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>4  ebx2 = read_from_file()</w:t>
            </w:r>
          </w:p>
          <w:p w:rsidR="00E6172A" w:rsidRPr="0023345E" w:rsidRDefault="00E6172A" w:rsidP="009F7458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>5  symY = ebx2</w:t>
            </w:r>
          </w:p>
          <w:p w:rsidR="00E6172A" w:rsidRPr="0023345E" w:rsidRDefault="00E6172A" w:rsidP="009F7458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</w:p>
          <w:p w:rsidR="00E6172A" w:rsidRPr="0023345E" w:rsidRDefault="00E6172A" w:rsidP="009F7458">
            <w:pPr>
              <w:spacing w:after="0" w:line="240" w:lineRule="auto"/>
              <w:rPr>
                <w:rFonts w:ascii="Tw Cen MT" w:hAnsi="Tw Cen MT"/>
                <w:i/>
                <w:sz w:val="24"/>
                <w:szCs w:val="24"/>
              </w:rPr>
            </w:pPr>
            <w:r w:rsidRPr="0023345E">
              <w:rPr>
                <w:rFonts w:ascii="Tw Cen MT" w:hAnsi="Tw Cen MT"/>
                <w:i/>
                <w:sz w:val="24"/>
                <w:szCs w:val="24"/>
              </w:rPr>
              <w:t>6  ebx3= symX</w:t>
            </w:r>
          </w:p>
          <w:p w:rsidR="00E6172A" w:rsidRDefault="00E6172A" w:rsidP="009F7458">
            <w:pPr>
              <w:spacing w:after="0" w:line="240" w:lineRule="auto"/>
              <w:rPr>
                <w:rFonts w:ascii="Tw Cen MT" w:hAnsi="Tw Cen MT"/>
                <w:i/>
                <w:sz w:val="24"/>
                <w:szCs w:val="24"/>
              </w:rPr>
            </w:pPr>
            <w:r w:rsidRPr="0023345E">
              <w:rPr>
                <w:rFonts w:ascii="Tw Cen MT" w:hAnsi="Tw Cen MT"/>
                <w:i/>
                <w:sz w:val="24"/>
                <w:szCs w:val="24"/>
              </w:rPr>
              <w:t>7  if(ebx3&gt;=10), jmp L2:</w:t>
            </w:r>
          </w:p>
          <w:p w:rsidR="00E6172A" w:rsidRPr="0023345E" w:rsidRDefault="00E6172A" w:rsidP="009F7458">
            <w:pPr>
              <w:spacing w:after="0" w:line="240" w:lineRule="auto"/>
              <w:rPr>
                <w:rFonts w:ascii="Tw Cen MT" w:hAnsi="Tw Cen MT"/>
                <w:i/>
                <w:sz w:val="24"/>
                <w:szCs w:val="24"/>
              </w:rPr>
            </w:pPr>
          </w:p>
          <w:p w:rsidR="00E6172A" w:rsidRPr="00785AC2" w:rsidRDefault="00E6172A" w:rsidP="009F7458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85AC2">
              <w:rPr>
                <w:rFonts w:ascii="Arial" w:hAnsi="Arial" w:cs="Arial"/>
                <w:b/>
              </w:rPr>
              <w:t xml:space="preserve">L1:         </w:t>
            </w:r>
          </w:p>
          <w:p w:rsidR="00E6172A" w:rsidRDefault="00E6172A" w:rsidP="009F7458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8  store </w:t>
            </w:r>
            <w:r w:rsidRPr="0023345E">
              <w:rPr>
                <w:rFonts w:ascii="Tw Cen MT" w:hAnsi="Tw Cen MT"/>
                <w:sz w:val="24"/>
                <w:szCs w:val="24"/>
              </w:rPr>
              <w:t>$30, FOO[4*ebx3]</w:t>
            </w:r>
          </w:p>
          <w:p w:rsidR="00E6172A" w:rsidRPr="0023345E" w:rsidRDefault="00E6172A" w:rsidP="009F7458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</w:p>
          <w:p w:rsidR="00E6172A" w:rsidRPr="00785AC2" w:rsidRDefault="00E6172A" w:rsidP="009F7458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85AC2">
              <w:rPr>
                <w:rFonts w:ascii="Arial" w:hAnsi="Arial" w:cs="Arial"/>
                <w:b/>
              </w:rPr>
              <w:t>L2:</w:t>
            </w:r>
          </w:p>
          <w:p w:rsidR="00E6172A" w:rsidRPr="0023345E" w:rsidRDefault="00E6172A" w:rsidP="009F7458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 xml:space="preserve">9   eax = symY </w:t>
            </w:r>
          </w:p>
          <w:p w:rsidR="00E6172A" w:rsidRPr="0023345E" w:rsidRDefault="00E6172A" w:rsidP="000C1179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23345E">
              <w:rPr>
                <w:rFonts w:ascii="Tw Cen MT" w:hAnsi="Tw Cen MT"/>
                <w:sz w:val="24"/>
                <w:szCs w:val="24"/>
              </w:rPr>
              <w:t>10  if(eax&lt;=20)  jmp L3</w:t>
            </w:r>
          </w:p>
          <w:p w:rsidR="00E6172A" w:rsidRPr="0023345E" w:rsidRDefault="00E6172A" w:rsidP="000C1179">
            <w:pPr>
              <w:spacing w:after="0" w:line="240" w:lineRule="auto"/>
              <w:rPr>
                <w:rFonts w:ascii="Tw Cen MT" w:hAnsi="Tw Cen MT"/>
                <w:i/>
                <w:sz w:val="24"/>
                <w:szCs w:val="24"/>
              </w:rPr>
            </w:pPr>
            <w:r w:rsidRPr="0023345E">
              <w:rPr>
                <w:rFonts w:ascii="Tw Cen MT" w:hAnsi="Tw Cen MT"/>
                <w:i/>
                <w:sz w:val="24"/>
                <w:szCs w:val="24"/>
              </w:rPr>
              <w:t xml:space="preserve">      return</w:t>
            </w:r>
          </w:p>
          <w:p w:rsidR="00E6172A" w:rsidRPr="00575A1D" w:rsidRDefault="00E6172A" w:rsidP="000C1179">
            <w:pPr>
              <w:spacing w:after="0" w:line="240" w:lineRule="auto"/>
            </w:pPr>
            <w:r w:rsidRPr="002871CA">
              <w:rPr>
                <w:rFonts w:ascii="Arial" w:hAnsi="Arial" w:cs="Arial"/>
                <w:b/>
              </w:rPr>
              <w:t>L3:</w:t>
            </w:r>
            <w:r>
              <w:rPr>
                <w:rFonts w:ascii="Tw Cen MT" w:hAnsi="Tw Cen MT"/>
                <w:i/>
                <w:sz w:val="24"/>
                <w:szCs w:val="24"/>
              </w:rPr>
              <w:t>….</w:t>
            </w:r>
          </w:p>
        </w:tc>
      </w:tr>
    </w:tbl>
    <w:p w:rsidR="00E6172A" w:rsidRPr="00C25FF6" w:rsidRDefault="00E6172A">
      <w:pPr>
        <w:rPr>
          <w:b/>
        </w:rPr>
      </w:pPr>
      <w:bookmarkStart w:id="0" w:name="_GoBack"/>
      <w:bookmarkEnd w:id="0"/>
    </w:p>
    <w:p w:rsidR="00E6172A" w:rsidRDefault="00E6172A"/>
    <w:sectPr w:rsidR="00E6172A" w:rsidSect="0020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?l?r ?S?V?b?N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34AC"/>
    <w:rsid w:val="0000626D"/>
    <w:rsid w:val="00006CF1"/>
    <w:rsid w:val="00046F3B"/>
    <w:rsid w:val="000920D7"/>
    <w:rsid w:val="000C095A"/>
    <w:rsid w:val="000C1179"/>
    <w:rsid w:val="00123ACD"/>
    <w:rsid w:val="00130F86"/>
    <w:rsid w:val="0015428E"/>
    <w:rsid w:val="001B6210"/>
    <w:rsid w:val="001D34D1"/>
    <w:rsid w:val="00204E96"/>
    <w:rsid w:val="00213136"/>
    <w:rsid w:val="0023345E"/>
    <w:rsid w:val="002434D8"/>
    <w:rsid w:val="002734AC"/>
    <w:rsid w:val="00275688"/>
    <w:rsid w:val="002805B0"/>
    <w:rsid w:val="002871CA"/>
    <w:rsid w:val="002D41C7"/>
    <w:rsid w:val="002E0665"/>
    <w:rsid w:val="0033432E"/>
    <w:rsid w:val="003F4973"/>
    <w:rsid w:val="003F4B58"/>
    <w:rsid w:val="004276FE"/>
    <w:rsid w:val="004719FE"/>
    <w:rsid w:val="00472A75"/>
    <w:rsid w:val="0047418B"/>
    <w:rsid w:val="0048588F"/>
    <w:rsid w:val="00494934"/>
    <w:rsid w:val="004C0C8D"/>
    <w:rsid w:val="004F54C2"/>
    <w:rsid w:val="00557118"/>
    <w:rsid w:val="00575A1D"/>
    <w:rsid w:val="00582E86"/>
    <w:rsid w:val="005837BF"/>
    <w:rsid w:val="0062048A"/>
    <w:rsid w:val="006D538F"/>
    <w:rsid w:val="0070306E"/>
    <w:rsid w:val="00755954"/>
    <w:rsid w:val="00782C04"/>
    <w:rsid w:val="00785AC2"/>
    <w:rsid w:val="00796169"/>
    <w:rsid w:val="007B40B1"/>
    <w:rsid w:val="00817CFA"/>
    <w:rsid w:val="00846314"/>
    <w:rsid w:val="00880B0A"/>
    <w:rsid w:val="008875DC"/>
    <w:rsid w:val="008E70BB"/>
    <w:rsid w:val="0090232F"/>
    <w:rsid w:val="0091047A"/>
    <w:rsid w:val="00930F51"/>
    <w:rsid w:val="00961314"/>
    <w:rsid w:val="009849B8"/>
    <w:rsid w:val="0099263E"/>
    <w:rsid w:val="009F2DB5"/>
    <w:rsid w:val="009F7458"/>
    <w:rsid w:val="00A461B4"/>
    <w:rsid w:val="00B6422A"/>
    <w:rsid w:val="00B723DA"/>
    <w:rsid w:val="00B86E74"/>
    <w:rsid w:val="00C076FC"/>
    <w:rsid w:val="00C25FF6"/>
    <w:rsid w:val="00C57760"/>
    <w:rsid w:val="00C85D32"/>
    <w:rsid w:val="00CF320B"/>
    <w:rsid w:val="00CF56F4"/>
    <w:rsid w:val="00D1203A"/>
    <w:rsid w:val="00D77D0F"/>
    <w:rsid w:val="00D927FD"/>
    <w:rsid w:val="00D9565E"/>
    <w:rsid w:val="00E56AF5"/>
    <w:rsid w:val="00E6172A"/>
    <w:rsid w:val="00E9329E"/>
    <w:rsid w:val="00E973CA"/>
    <w:rsid w:val="00EB318E"/>
    <w:rsid w:val="00EE1E2A"/>
    <w:rsid w:val="00F93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849B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849B8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849B8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849B8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849B8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49B8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849B8"/>
    <w:rPr>
      <w:rFonts w:ascii="Cambria" w:eastAsia="MS Gothic" w:hAnsi="Cambria" w:cs="Times New Roman"/>
      <w:b/>
      <w:bCs/>
      <w:color w:val="4F81BD"/>
    </w:rPr>
  </w:style>
  <w:style w:type="paragraph" w:styleId="Caption">
    <w:name w:val="caption"/>
    <w:basedOn w:val="Normal"/>
    <w:next w:val="Normal"/>
    <w:uiPriority w:val="99"/>
    <w:qFormat/>
    <w:rsid w:val="009849B8"/>
    <w:pPr>
      <w:widowControl w:val="0"/>
      <w:spacing w:before="240" w:after="120" w:line="240" w:lineRule="auto"/>
    </w:pPr>
    <w:rPr>
      <w:rFonts w:ascii="Arial" w:eastAsia="Times New Roman" w:hAnsi="Arial"/>
      <w:bCs/>
      <w:color w:val="960000"/>
      <w:szCs w:val="24"/>
    </w:rPr>
  </w:style>
  <w:style w:type="character" w:styleId="Emphasis">
    <w:name w:val="Emphasis"/>
    <w:basedOn w:val="DefaultParagraphFont"/>
    <w:uiPriority w:val="99"/>
    <w:qFormat/>
    <w:rsid w:val="009849B8"/>
    <w:rPr>
      <w:rFonts w:cs="Times New Roman"/>
      <w:i/>
      <w:iCs/>
    </w:rPr>
  </w:style>
  <w:style w:type="paragraph" w:styleId="NoSpacing">
    <w:name w:val="No Spacing"/>
    <w:uiPriority w:val="99"/>
    <w:qFormat/>
    <w:rsid w:val="009849B8"/>
    <w:pPr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99"/>
    <w:qFormat/>
    <w:rsid w:val="009849B8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9849B8"/>
    <w:pPr>
      <w:outlineLvl w:val="9"/>
    </w:pPr>
    <w:rPr>
      <w:lang w:eastAsia="ja-JP"/>
    </w:rPr>
  </w:style>
  <w:style w:type="table" w:styleId="TableGrid">
    <w:name w:val="Table Grid"/>
    <w:basedOn w:val="TableNormal"/>
    <w:uiPriority w:val="99"/>
    <w:rsid w:val="00D9565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266</TotalTime>
  <Pages>1</Pages>
  <Words>126</Words>
  <Characters>724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Barua</dc:creator>
  <cp:keywords/>
  <dc:description/>
  <cp:lastModifiedBy>ABC</cp:lastModifiedBy>
  <cp:revision>42</cp:revision>
  <cp:lastPrinted>2011-09-18T04:16:00Z</cp:lastPrinted>
  <dcterms:created xsi:type="dcterms:W3CDTF">2011-09-17T03:52:00Z</dcterms:created>
  <dcterms:modified xsi:type="dcterms:W3CDTF">2012-10-20T04:07:00Z</dcterms:modified>
</cp:coreProperties>
</file>