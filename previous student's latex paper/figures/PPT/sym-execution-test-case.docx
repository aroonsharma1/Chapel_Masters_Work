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28"/>
        <w:gridCol w:w="3600"/>
      </w:tblGrid>
      <w:tr w:rsidR="0023217D" w:rsidRPr="00575A1D" w:rsidTr="001A3F8B">
        <w:trPr>
          <w:trHeight w:val="1430"/>
        </w:trPr>
        <w:tc>
          <w:tcPr>
            <w:tcW w:w="2628" w:type="dxa"/>
          </w:tcPr>
          <w:p w:rsidR="0023217D" w:rsidRPr="00405E61" w:rsidRDefault="0023217D" w:rsidP="00877519">
            <w:pPr>
              <w:spacing w:after="0" w:line="240" w:lineRule="auto"/>
              <w:rPr>
                <w:rFonts w:ascii="Tw Cen MT" w:hAnsi="Tw Cen MT"/>
              </w:rPr>
            </w:pPr>
            <w:r w:rsidRPr="00877519">
              <w:rPr>
                <w:i/>
              </w:rPr>
              <w:t xml:space="preserve">mkdir –Z </w:t>
            </w:r>
            <w:r>
              <w:rPr>
                <w:i/>
              </w:rPr>
              <w:t>a b</w:t>
            </w:r>
          </w:p>
          <w:p w:rsidR="0023217D" w:rsidRPr="00877519" w:rsidRDefault="0023217D" w:rsidP="00877519">
            <w:pPr>
              <w:spacing w:after="0" w:line="240" w:lineRule="auto"/>
              <w:rPr>
                <w:i/>
              </w:rPr>
            </w:pPr>
            <w:r w:rsidRPr="00877519">
              <w:rPr>
                <w:i/>
              </w:rPr>
              <w:t xml:space="preserve">mkfifo –Z </w:t>
            </w:r>
            <w:r>
              <w:rPr>
                <w:i/>
              </w:rPr>
              <w:t>a b</w:t>
            </w:r>
          </w:p>
          <w:p w:rsidR="0023217D" w:rsidRPr="00877519" w:rsidRDefault="0023217D" w:rsidP="00877519">
            <w:pPr>
              <w:spacing w:after="0" w:line="240" w:lineRule="auto"/>
              <w:rPr>
                <w:i/>
              </w:rPr>
            </w:pPr>
            <w:r w:rsidRPr="00877519">
              <w:rPr>
                <w:i/>
              </w:rPr>
              <w:t xml:space="preserve">mknod –Z </w:t>
            </w:r>
            <w:r>
              <w:rPr>
                <w:i/>
              </w:rPr>
              <w:t>a b p</w:t>
            </w:r>
          </w:p>
          <w:p w:rsidR="0023217D" w:rsidRPr="00877519" w:rsidRDefault="0023217D" w:rsidP="00877519">
            <w:pPr>
              <w:spacing w:after="0" w:line="240" w:lineRule="auto"/>
              <w:rPr>
                <w:i/>
              </w:rPr>
            </w:pPr>
            <w:r w:rsidRPr="00877519">
              <w:rPr>
                <w:i/>
              </w:rPr>
              <w:t>seq –f %</w:t>
            </w:r>
            <w:r>
              <w:rPr>
                <w:i/>
              </w:rPr>
              <w:t>0 1</w:t>
            </w:r>
          </w:p>
          <w:p w:rsidR="0023217D" w:rsidRPr="00575A1D" w:rsidRDefault="0023217D" w:rsidP="00575A1D">
            <w:pPr>
              <w:spacing w:after="0" w:line="240" w:lineRule="auto"/>
            </w:pPr>
            <w:r w:rsidRPr="00877519">
              <w:rPr>
                <w:i/>
              </w:rPr>
              <w:t xml:space="preserve">paste –d\\ </w:t>
            </w:r>
            <w:r>
              <w:rPr>
                <w:i/>
              </w:rPr>
              <w:t>abcdefghijklmn</w:t>
            </w:r>
          </w:p>
        </w:tc>
        <w:tc>
          <w:tcPr>
            <w:tcW w:w="3600" w:type="dxa"/>
          </w:tcPr>
          <w:p w:rsidR="0023217D" w:rsidRPr="00405E61" w:rsidRDefault="0023217D" w:rsidP="00B86E74">
            <w:pPr>
              <w:spacing w:after="0" w:line="240" w:lineRule="auto"/>
              <w:rPr>
                <w:rFonts w:ascii="Tw Cen MT" w:hAnsi="Tw Cen MT"/>
                <w:i/>
              </w:rPr>
            </w:pPr>
            <w:r w:rsidRPr="00877519">
              <w:rPr>
                <w:i/>
              </w:rPr>
              <w:t>mkdir –Z @@ -</w:t>
            </w:r>
          </w:p>
          <w:p w:rsidR="0023217D" w:rsidRPr="00877519" w:rsidRDefault="0023217D" w:rsidP="00B86E74">
            <w:pPr>
              <w:spacing w:after="0" w:line="240" w:lineRule="auto"/>
              <w:rPr>
                <w:i/>
              </w:rPr>
            </w:pPr>
            <w:r w:rsidRPr="00877519">
              <w:rPr>
                <w:i/>
              </w:rPr>
              <w:t>mkfifo –Z @@ -</w:t>
            </w:r>
          </w:p>
          <w:p w:rsidR="0023217D" w:rsidRPr="00877519" w:rsidRDefault="0023217D" w:rsidP="00B86E74">
            <w:pPr>
              <w:spacing w:after="0" w:line="240" w:lineRule="auto"/>
              <w:rPr>
                <w:i/>
              </w:rPr>
            </w:pPr>
            <w:r w:rsidRPr="00877519">
              <w:rPr>
                <w:i/>
              </w:rPr>
              <w:t>mknod –Z @@ - p@</w:t>
            </w:r>
          </w:p>
          <w:p w:rsidR="0023217D" w:rsidRPr="00877519" w:rsidRDefault="0023217D" w:rsidP="00B86E74">
            <w:pPr>
              <w:spacing w:after="0" w:line="240" w:lineRule="auto"/>
              <w:rPr>
                <w:i/>
              </w:rPr>
            </w:pPr>
            <w:r w:rsidRPr="00877519">
              <w:rPr>
                <w:i/>
              </w:rPr>
              <w:t>seq –f %1  1</w:t>
            </w:r>
          </w:p>
          <w:p w:rsidR="0023217D" w:rsidRPr="00F505EC" w:rsidRDefault="0023217D" w:rsidP="00B86E74">
            <w:pPr>
              <w:spacing w:after="0" w:line="240" w:lineRule="auto"/>
              <w:rPr>
                <w:rFonts w:ascii="Tw Cen MT" w:hAnsi="Tw Cen MT"/>
                <w:i/>
              </w:rPr>
            </w:pPr>
            <w:r w:rsidRPr="00877519">
              <w:rPr>
                <w:i/>
              </w:rPr>
              <w:t xml:space="preserve">paste –d\\ </w:t>
            </w:r>
            <w:r>
              <w:rPr>
                <w:i/>
              </w:rPr>
              <w:t>@@@@@@@@@@@@</w:t>
            </w:r>
          </w:p>
        </w:tc>
      </w:tr>
    </w:tbl>
    <w:p w:rsidR="0023217D" w:rsidRDefault="0023217D">
      <w:bookmarkStart w:id="0" w:name="_GoBack"/>
      <w:bookmarkEnd w:id="0"/>
      <w:r>
        <w:rPr>
          <w:noProof/>
        </w:rPr>
        <w:pict>
          <v:line id="_x0000_s1026" style="position:absolute;z-index:251658240;mso-position-horizontal-relative:text;mso-position-vertical-relative:text" from="153pt,-2in" to="396pt,-2in"/>
        </w:pict>
      </w:r>
    </w:p>
    <w:sectPr w:rsidR="0023217D" w:rsidSect="0020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?l?r ?S?V?b?N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8D29C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33BAE7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115072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1B226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A316EE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14035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A4E78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D2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00B4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6C8ED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34AC"/>
    <w:rsid w:val="0000626D"/>
    <w:rsid w:val="00006CF1"/>
    <w:rsid w:val="000828B0"/>
    <w:rsid w:val="001A3F8B"/>
    <w:rsid w:val="001D34D1"/>
    <w:rsid w:val="00204E96"/>
    <w:rsid w:val="0023217D"/>
    <w:rsid w:val="002734AC"/>
    <w:rsid w:val="0035228F"/>
    <w:rsid w:val="00390C01"/>
    <w:rsid w:val="00405E61"/>
    <w:rsid w:val="00472A75"/>
    <w:rsid w:val="00494934"/>
    <w:rsid w:val="00575A1D"/>
    <w:rsid w:val="005C6C9C"/>
    <w:rsid w:val="006642F5"/>
    <w:rsid w:val="006C0081"/>
    <w:rsid w:val="006E43E5"/>
    <w:rsid w:val="0070306E"/>
    <w:rsid w:val="00740307"/>
    <w:rsid w:val="00782C04"/>
    <w:rsid w:val="007D1E65"/>
    <w:rsid w:val="0082065E"/>
    <w:rsid w:val="00877519"/>
    <w:rsid w:val="009849B8"/>
    <w:rsid w:val="00AA78BE"/>
    <w:rsid w:val="00B00DF6"/>
    <w:rsid w:val="00B723DA"/>
    <w:rsid w:val="00B86E74"/>
    <w:rsid w:val="00C57760"/>
    <w:rsid w:val="00CE2052"/>
    <w:rsid w:val="00CF56F4"/>
    <w:rsid w:val="00D1203A"/>
    <w:rsid w:val="00D93526"/>
    <w:rsid w:val="00D9565E"/>
    <w:rsid w:val="00E9329E"/>
    <w:rsid w:val="00F50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849B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849B8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849B8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849B8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849B8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49B8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849B8"/>
    <w:rPr>
      <w:rFonts w:ascii="Cambria" w:eastAsia="MS Gothic" w:hAnsi="Cambria" w:cs="Times New Roman"/>
      <w:b/>
      <w:bCs/>
      <w:color w:val="4F81BD"/>
    </w:rPr>
  </w:style>
  <w:style w:type="paragraph" w:styleId="Caption">
    <w:name w:val="caption"/>
    <w:basedOn w:val="Normal"/>
    <w:next w:val="Normal"/>
    <w:uiPriority w:val="99"/>
    <w:qFormat/>
    <w:rsid w:val="009849B8"/>
    <w:pPr>
      <w:widowControl w:val="0"/>
      <w:spacing w:before="240" w:after="120" w:line="240" w:lineRule="auto"/>
    </w:pPr>
    <w:rPr>
      <w:rFonts w:ascii="Arial" w:eastAsia="Times New Roman" w:hAnsi="Arial"/>
      <w:bCs/>
      <w:color w:val="960000"/>
      <w:szCs w:val="24"/>
    </w:rPr>
  </w:style>
  <w:style w:type="character" w:styleId="Emphasis">
    <w:name w:val="Emphasis"/>
    <w:basedOn w:val="DefaultParagraphFont"/>
    <w:uiPriority w:val="99"/>
    <w:qFormat/>
    <w:rsid w:val="009849B8"/>
    <w:rPr>
      <w:rFonts w:cs="Times New Roman"/>
      <w:i/>
      <w:iCs/>
    </w:rPr>
  </w:style>
  <w:style w:type="paragraph" w:styleId="NoSpacing">
    <w:name w:val="No Spacing"/>
    <w:uiPriority w:val="99"/>
    <w:qFormat/>
    <w:rsid w:val="009849B8"/>
    <w:pPr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99"/>
    <w:qFormat/>
    <w:rsid w:val="009849B8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9849B8"/>
    <w:pPr>
      <w:outlineLvl w:val="9"/>
    </w:pPr>
    <w:rPr>
      <w:lang w:eastAsia="ja-JP"/>
    </w:rPr>
  </w:style>
  <w:style w:type="table" w:styleId="TableGrid">
    <w:name w:val="Table Grid"/>
    <w:basedOn w:val="TableNormal"/>
    <w:uiPriority w:val="99"/>
    <w:rsid w:val="00D9565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113</TotalTime>
  <Pages>1</Pages>
  <Words>24</Words>
  <Characters>142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Barua</dc:creator>
  <cp:keywords/>
  <dc:description/>
  <cp:lastModifiedBy>ABC</cp:lastModifiedBy>
  <cp:revision>18</cp:revision>
  <cp:lastPrinted>2011-09-18T04:16:00Z</cp:lastPrinted>
  <dcterms:created xsi:type="dcterms:W3CDTF">2011-09-17T03:52:00Z</dcterms:created>
  <dcterms:modified xsi:type="dcterms:W3CDTF">2012-07-23T17:54:00Z</dcterms:modified>
</cp:coreProperties>
</file>